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37015" w14:textId="4128804B" w:rsidR="00107677" w:rsidRPr="002B1408" w:rsidRDefault="00107677" w:rsidP="002B1408">
      <w:pPr>
        <w:pStyle w:val="Estilo1"/>
      </w:pPr>
    </w:p>
    <w:tbl>
      <w:tblPr>
        <w:tblStyle w:val="Tabelacomgrade"/>
        <w:tblW w:w="11057" w:type="dxa"/>
        <w:tblInd w:w="-1281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4962"/>
        <w:gridCol w:w="283"/>
        <w:gridCol w:w="3119"/>
        <w:gridCol w:w="2693"/>
      </w:tblGrid>
      <w:tr w:rsidR="00161EC9" w:rsidRPr="00C83541" w14:paraId="499414AF" w14:textId="77777777" w:rsidTr="00C53391">
        <w:trPr>
          <w:cantSplit/>
        </w:trPr>
        <w:tc>
          <w:tcPr>
            <w:tcW w:w="11057" w:type="dxa"/>
            <w:gridSpan w:val="4"/>
            <w:shd w:val="clear" w:color="auto" w:fill="A6A6A6" w:themeFill="background1" w:themeFillShade="A6"/>
            <w:vAlign w:val="center"/>
          </w:tcPr>
          <w:p w14:paraId="050FC8B9" w14:textId="77777777" w:rsidR="00161EC9" w:rsidRPr="00C83541" w:rsidRDefault="00161EC9" w:rsidP="00161EC9">
            <w:pPr>
              <w:spacing w:line="256" w:lineRule="auto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C83541">
              <w:rPr>
                <w:rFonts w:ascii="Arial" w:eastAsia="Arial" w:hAnsi="Arial" w:cs="Arial"/>
                <w:b/>
                <w:bCs/>
                <w:sz w:val="28"/>
                <w:szCs w:val="28"/>
              </w:rPr>
              <w:t>DECLARAÇÃO DE RESIDÊNCIA</w:t>
            </w:r>
          </w:p>
        </w:tc>
      </w:tr>
      <w:tr w:rsidR="00103DD8" w:rsidRPr="00C83541" w14:paraId="47EEFD47" w14:textId="77777777" w:rsidTr="00C53391">
        <w:trPr>
          <w:cantSplit/>
          <w:trHeight w:hRule="exact" w:val="340"/>
        </w:trPr>
        <w:tc>
          <w:tcPr>
            <w:tcW w:w="11057" w:type="dxa"/>
            <w:gridSpan w:val="4"/>
          </w:tcPr>
          <w:p w14:paraId="50EA4F3F" w14:textId="77777777" w:rsidR="00103DD8" w:rsidRPr="00C83541" w:rsidRDefault="00103DD8" w:rsidP="004630B4">
            <w:pPr>
              <w:spacing w:line="480" w:lineRule="auto"/>
              <w:contextualSpacing/>
              <w:jc w:val="both"/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C83541">
              <w:rPr>
                <w:rFonts w:ascii="Arial" w:eastAsia="Arial" w:hAnsi="Arial" w:cs="Arial"/>
                <w:b/>
                <w:sz w:val="28"/>
                <w:szCs w:val="28"/>
              </w:rPr>
              <w:t>DADOS DO DECLARANTE</w:t>
            </w:r>
          </w:p>
        </w:tc>
      </w:tr>
      <w:tr w:rsidR="00103DD8" w:rsidRPr="00C83541" w14:paraId="1BEB9A92" w14:textId="77777777" w:rsidTr="00C53391">
        <w:trPr>
          <w:cantSplit/>
          <w:trHeight w:hRule="exact" w:val="340"/>
        </w:trPr>
        <w:tc>
          <w:tcPr>
            <w:tcW w:w="11057" w:type="dxa"/>
            <w:gridSpan w:val="4"/>
            <w:shd w:val="clear" w:color="auto" w:fill="D9D9D9" w:themeFill="background1" w:themeFillShade="D9"/>
          </w:tcPr>
          <w:p w14:paraId="36775B05" w14:textId="77777777" w:rsidR="00103DD8" w:rsidRPr="00C83541" w:rsidRDefault="00191380" w:rsidP="009A49A5">
            <w:pPr>
              <w:spacing w:line="480" w:lineRule="auto"/>
              <w:ind w:right="-1"/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 w:rsidRPr="00C83541">
              <w:rPr>
                <w:rFonts w:ascii="Arial" w:eastAsia="Arial" w:hAnsi="Arial" w:cs="Arial"/>
                <w:sz w:val="28"/>
                <w:szCs w:val="28"/>
              </w:rPr>
              <w:t>Nome completo (</w:t>
            </w:r>
            <w:r w:rsidR="00103DD8" w:rsidRPr="00C83541">
              <w:rPr>
                <w:rFonts w:ascii="Arial" w:eastAsia="Arial" w:hAnsi="Arial" w:cs="Arial"/>
                <w:sz w:val="28"/>
                <w:szCs w:val="28"/>
              </w:rPr>
              <w:t>sem abreviaturas)</w:t>
            </w:r>
          </w:p>
        </w:tc>
      </w:tr>
      <w:tr w:rsidR="000E43F9" w:rsidRPr="00C83541" w14:paraId="73F7E0C2" w14:textId="77777777" w:rsidTr="00C53391">
        <w:trPr>
          <w:cantSplit/>
          <w:trHeight w:hRule="exact" w:val="851"/>
        </w:trPr>
        <w:tc>
          <w:tcPr>
            <w:tcW w:w="11057" w:type="dxa"/>
            <w:gridSpan w:val="4"/>
            <w:shd w:val="clear" w:color="auto" w:fill="auto"/>
          </w:tcPr>
          <w:p w14:paraId="38959F04" w14:textId="77777777" w:rsidR="00B732B5" w:rsidRPr="00C83541" w:rsidRDefault="00B732B5" w:rsidP="00B732B5">
            <w:pPr>
              <w:rPr>
                <w:rFonts w:ascii="Arial" w:hAnsi="Arial" w:cs="Arial"/>
                <w:sz w:val="28"/>
                <w:szCs w:val="28"/>
              </w:rPr>
            </w:pPr>
          </w:p>
          <w:p w14:paraId="5F023D55" w14:textId="4944691B" w:rsidR="000E43F9" w:rsidRPr="00BC063F" w:rsidRDefault="00017AE5" w:rsidP="00100F28">
            <w:pPr>
              <w:pStyle w:val="Estilo1"/>
              <w:jc w:val="left"/>
              <w:rPr>
                <w:rStyle w:val="Forte"/>
                <w:sz w:val="28"/>
                <w:szCs w:val="28"/>
              </w:rPr>
            </w:pPr>
            <w:r w:rsidRPr="00BC063F">
              <w:rPr>
                <w:rStyle w:val="Forte"/>
                <w:color w:val="auto"/>
                <w:sz w:val="28"/>
                <w:szCs w:val="28"/>
              </w:rPr>
              <w:t>{Nome}</w:t>
            </w:r>
          </w:p>
        </w:tc>
      </w:tr>
      <w:tr w:rsidR="00191380" w:rsidRPr="00C83541" w14:paraId="65795633" w14:textId="77777777" w:rsidTr="00C53391">
        <w:trPr>
          <w:cantSplit/>
          <w:trHeight w:hRule="exact" w:val="340"/>
        </w:trPr>
        <w:tc>
          <w:tcPr>
            <w:tcW w:w="11057" w:type="dxa"/>
            <w:gridSpan w:val="4"/>
            <w:shd w:val="clear" w:color="auto" w:fill="D9D9D9" w:themeFill="background1" w:themeFillShade="D9"/>
          </w:tcPr>
          <w:p w14:paraId="07766E7D" w14:textId="77777777" w:rsidR="00191380" w:rsidRPr="00C83541" w:rsidRDefault="00411B69" w:rsidP="009A49A5">
            <w:pPr>
              <w:spacing w:line="480" w:lineRule="auto"/>
              <w:ind w:right="-1"/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 w:rsidRPr="00C83541">
              <w:rPr>
                <w:rFonts w:ascii="Arial" w:eastAsia="Arial" w:hAnsi="Arial" w:cs="Arial"/>
                <w:sz w:val="28"/>
                <w:szCs w:val="28"/>
              </w:rPr>
              <w:t>Filiação</w:t>
            </w:r>
          </w:p>
        </w:tc>
      </w:tr>
      <w:tr w:rsidR="00411B69" w:rsidRPr="00C83541" w14:paraId="68144788" w14:textId="77777777" w:rsidTr="00884C57">
        <w:trPr>
          <w:cantSplit/>
          <w:trHeight w:hRule="exact" w:val="1134"/>
        </w:trPr>
        <w:tc>
          <w:tcPr>
            <w:tcW w:w="11057" w:type="dxa"/>
            <w:gridSpan w:val="4"/>
            <w:vAlign w:val="center"/>
          </w:tcPr>
          <w:p w14:paraId="7AECC37B" w14:textId="57B3E0A2" w:rsidR="00411B69" w:rsidRPr="00C83541" w:rsidRDefault="001D3049" w:rsidP="009A49A5">
            <w:pPr>
              <w:spacing w:line="480" w:lineRule="auto"/>
              <w:ind w:right="-1"/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 w:rsidRPr="00C83541">
              <w:rPr>
                <w:rFonts w:ascii="Arial" w:eastAsia="Arial" w:hAnsi="Arial" w:cs="Arial"/>
                <w:sz w:val="28"/>
                <w:szCs w:val="28"/>
              </w:rPr>
              <w:t>{Filiação 1}</w:t>
            </w:r>
          </w:p>
        </w:tc>
      </w:tr>
      <w:tr w:rsidR="00FF0EAF" w:rsidRPr="00C83541" w14:paraId="4BFE8458" w14:textId="77777777" w:rsidTr="00C53391">
        <w:trPr>
          <w:cantSplit/>
          <w:trHeight w:hRule="exact" w:val="340"/>
        </w:trPr>
        <w:tc>
          <w:tcPr>
            <w:tcW w:w="5245" w:type="dxa"/>
            <w:gridSpan w:val="2"/>
            <w:shd w:val="clear" w:color="auto" w:fill="D9D9D9" w:themeFill="background1" w:themeFillShade="D9"/>
          </w:tcPr>
          <w:p w14:paraId="6D09245D" w14:textId="77777777" w:rsidR="00FF0EAF" w:rsidRPr="00C83541" w:rsidRDefault="00FF0EAF" w:rsidP="00FF0EAF">
            <w:pPr>
              <w:spacing w:line="480" w:lineRule="auto"/>
              <w:ind w:right="-1"/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 w:rsidRPr="00C83541">
              <w:rPr>
                <w:rFonts w:ascii="Arial" w:eastAsia="Arial" w:hAnsi="Arial" w:cs="Arial"/>
                <w:sz w:val="28"/>
                <w:szCs w:val="28"/>
              </w:rPr>
              <w:t>Local de Nascimento (cidade/estado)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2C4FC93" w14:textId="77777777" w:rsidR="00FF0EAF" w:rsidRPr="00C83541" w:rsidRDefault="00FF0EAF" w:rsidP="00FF0EAF">
            <w:pPr>
              <w:spacing w:line="480" w:lineRule="auto"/>
              <w:ind w:right="-1"/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 w:rsidRPr="00C83541">
              <w:rPr>
                <w:rFonts w:ascii="Arial" w:eastAsia="Arial" w:hAnsi="Arial" w:cs="Arial"/>
                <w:sz w:val="28"/>
                <w:szCs w:val="28"/>
              </w:rPr>
              <w:t>Data do Nascimento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2A1A3F63" w14:textId="77777777" w:rsidR="00FF0EAF" w:rsidRPr="00C83541" w:rsidRDefault="00FF0EAF" w:rsidP="00FF0EAF">
            <w:pPr>
              <w:spacing w:line="480" w:lineRule="auto"/>
              <w:ind w:right="-1"/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 w:rsidRPr="00C83541">
              <w:rPr>
                <w:rFonts w:ascii="Arial" w:eastAsia="Arial" w:hAnsi="Arial" w:cs="Arial"/>
                <w:sz w:val="28"/>
                <w:szCs w:val="28"/>
              </w:rPr>
              <w:t>Nacionalidade</w:t>
            </w:r>
          </w:p>
        </w:tc>
      </w:tr>
      <w:tr w:rsidR="00375D15" w:rsidRPr="00C83541" w14:paraId="29B8ACAA" w14:textId="77777777" w:rsidTr="00375D15">
        <w:trPr>
          <w:cantSplit/>
          <w:trHeight w:val="420"/>
        </w:trPr>
        <w:tc>
          <w:tcPr>
            <w:tcW w:w="5245" w:type="dxa"/>
            <w:gridSpan w:val="2"/>
            <w:vAlign w:val="center"/>
          </w:tcPr>
          <w:p w14:paraId="7E27F377" w14:textId="7BA5219B" w:rsidR="00375D15" w:rsidRPr="00C83541" w:rsidRDefault="00375D15" w:rsidP="00375D15">
            <w:pPr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 w:rsidRPr="00C83541">
              <w:rPr>
                <w:rFonts w:ascii="Arial" w:eastAsia="Arial" w:hAnsi="Arial" w:cs="Arial"/>
                <w:sz w:val="28"/>
                <w:szCs w:val="28"/>
              </w:rPr>
              <w:t>{Cidade}</w:t>
            </w:r>
          </w:p>
        </w:tc>
        <w:tc>
          <w:tcPr>
            <w:tcW w:w="3119" w:type="dxa"/>
            <w:vMerge w:val="restart"/>
            <w:vAlign w:val="center"/>
          </w:tcPr>
          <w:p w14:paraId="5DB411B7" w14:textId="0764EA42" w:rsidR="00375D15" w:rsidRPr="00C83541" w:rsidRDefault="00375D15" w:rsidP="00E5214E">
            <w:pPr>
              <w:ind w:right="-1"/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 w:rsidRPr="00C83541">
              <w:rPr>
                <w:rFonts w:ascii="Arial" w:eastAsia="Arial" w:hAnsi="Arial" w:cs="Arial"/>
                <w:sz w:val="28"/>
                <w:szCs w:val="28"/>
              </w:rPr>
              <w:t>{Data Nascimento}</w:t>
            </w:r>
          </w:p>
        </w:tc>
        <w:tc>
          <w:tcPr>
            <w:tcW w:w="2693" w:type="dxa"/>
            <w:vMerge w:val="restart"/>
          </w:tcPr>
          <w:p w14:paraId="6018927D" w14:textId="77777777" w:rsidR="00375D15" w:rsidRPr="00C83541" w:rsidRDefault="00375D15" w:rsidP="00817EC4">
            <w:pPr>
              <w:spacing w:line="480" w:lineRule="auto"/>
              <w:ind w:right="-1"/>
              <w:jc w:val="both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375D15" w:rsidRPr="00C83541" w14:paraId="4B474AEE" w14:textId="77777777" w:rsidTr="00884C57">
        <w:trPr>
          <w:cantSplit/>
          <w:trHeight w:hRule="exact" w:val="420"/>
        </w:trPr>
        <w:tc>
          <w:tcPr>
            <w:tcW w:w="5245" w:type="dxa"/>
            <w:gridSpan w:val="2"/>
            <w:vAlign w:val="center"/>
          </w:tcPr>
          <w:p w14:paraId="3B676654" w14:textId="0F545DBB" w:rsidR="00375D15" w:rsidRPr="00C83541" w:rsidRDefault="00375D15" w:rsidP="009C493C">
            <w:pPr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{U</w:t>
            </w:r>
            <w:r w:rsidR="006C4FE8">
              <w:rPr>
                <w:rFonts w:ascii="Arial" w:eastAsia="Arial" w:hAnsi="Arial" w:cs="Arial"/>
                <w:sz w:val="28"/>
                <w:szCs w:val="28"/>
              </w:rPr>
              <w:t>F</w:t>
            </w:r>
            <w:r>
              <w:rPr>
                <w:rFonts w:ascii="Arial" w:eastAsia="Arial" w:hAnsi="Arial" w:cs="Arial"/>
                <w:sz w:val="28"/>
                <w:szCs w:val="28"/>
              </w:rPr>
              <w:t>}</w:t>
            </w:r>
          </w:p>
        </w:tc>
        <w:tc>
          <w:tcPr>
            <w:tcW w:w="3119" w:type="dxa"/>
            <w:vMerge/>
            <w:vAlign w:val="center"/>
          </w:tcPr>
          <w:p w14:paraId="08CD7BE3" w14:textId="77777777" w:rsidR="00375D15" w:rsidRPr="00C83541" w:rsidRDefault="00375D15" w:rsidP="00E5214E">
            <w:pPr>
              <w:ind w:right="-1"/>
              <w:jc w:val="both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2693" w:type="dxa"/>
            <w:vMerge/>
          </w:tcPr>
          <w:p w14:paraId="4E165EFF" w14:textId="77777777" w:rsidR="00375D15" w:rsidRPr="00C83541" w:rsidRDefault="00375D15" w:rsidP="00817EC4">
            <w:pPr>
              <w:spacing w:line="480" w:lineRule="auto"/>
              <w:ind w:right="-1"/>
              <w:jc w:val="both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FF0EAF" w:rsidRPr="00C83541" w14:paraId="2297A900" w14:textId="77777777" w:rsidTr="00C53391">
        <w:trPr>
          <w:cantSplit/>
          <w:trHeight w:hRule="exact" w:val="340"/>
        </w:trPr>
        <w:tc>
          <w:tcPr>
            <w:tcW w:w="5245" w:type="dxa"/>
            <w:gridSpan w:val="2"/>
            <w:shd w:val="clear" w:color="auto" w:fill="D9D9D9" w:themeFill="background1" w:themeFillShade="D9"/>
          </w:tcPr>
          <w:p w14:paraId="2CC4B4C6" w14:textId="77777777" w:rsidR="00FF0EAF" w:rsidRPr="00C83541" w:rsidRDefault="00FF0EAF" w:rsidP="00817EC4">
            <w:pPr>
              <w:spacing w:line="480" w:lineRule="auto"/>
              <w:ind w:right="-1"/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 w:rsidRPr="00C83541">
              <w:rPr>
                <w:rFonts w:ascii="Arial" w:eastAsia="Arial" w:hAnsi="Arial" w:cs="Arial"/>
                <w:sz w:val="28"/>
                <w:szCs w:val="28"/>
              </w:rPr>
              <w:t>Estado Civil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157E08E" w14:textId="77777777" w:rsidR="00FF0EAF" w:rsidRPr="00C83541" w:rsidRDefault="00FF0EAF" w:rsidP="00817EC4">
            <w:pPr>
              <w:spacing w:line="480" w:lineRule="auto"/>
              <w:ind w:right="-1"/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 w:rsidRPr="00C83541">
              <w:rPr>
                <w:rFonts w:ascii="Arial" w:eastAsia="Arial" w:hAnsi="Arial" w:cs="Arial"/>
                <w:sz w:val="28"/>
                <w:szCs w:val="28"/>
              </w:rPr>
              <w:t>CPF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734E6C24" w14:textId="77777777" w:rsidR="00FF0EAF" w:rsidRPr="00C83541" w:rsidRDefault="00FF0EAF" w:rsidP="00817EC4">
            <w:pPr>
              <w:spacing w:line="480" w:lineRule="auto"/>
              <w:ind w:right="-1"/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 w:rsidRPr="00C83541">
              <w:rPr>
                <w:rFonts w:ascii="Arial" w:eastAsia="Arial" w:hAnsi="Arial" w:cs="Arial"/>
                <w:sz w:val="28"/>
                <w:szCs w:val="28"/>
              </w:rPr>
              <w:t>Profissão</w:t>
            </w:r>
          </w:p>
        </w:tc>
      </w:tr>
      <w:tr w:rsidR="00FF0EAF" w:rsidRPr="00C83541" w14:paraId="1E5239E5" w14:textId="77777777" w:rsidTr="00884C57">
        <w:trPr>
          <w:cantSplit/>
          <w:trHeight w:hRule="exact" w:val="851"/>
        </w:trPr>
        <w:tc>
          <w:tcPr>
            <w:tcW w:w="5245" w:type="dxa"/>
            <w:gridSpan w:val="2"/>
          </w:tcPr>
          <w:p w14:paraId="2F3B2BA9" w14:textId="77777777" w:rsidR="00FF0EAF" w:rsidRPr="00C83541" w:rsidRDefault="00FF0EAF" w:rsidP="00817EC4">
            <w:pPr>
              <w:spacing w:line="480" w:lineRule="auto"/>
              <w:ind w:right="-1"/>
              <w:jc w:val="both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119" w:type="dxa"/>
            <w:vAlign w:val="center"/>
          </w:tcPr>
          <w:p w14:paraId="0C06B0E3" w14:textId="36ED6456" w:rsidR="00FF0EAF" w:rsidRPr="00C83541" w:rsidRDefault="003A73B2" w:rsidP="00817EC4">
            <w:pPr>
              <w:spacing w:line="480" w:lineRule="auto"/>
              <w:ind w:right="-1"/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 w:rsidRPr="00C83541">
              <w:rPr>
                <w:rFonts w:ascii="Arial" w:eastAsia="Arial" w:hAnsi="Arial" w:cs="Arial"/>
                <w:sz w:val="28"/>
                <w:szCs w:val="28"/>
              </w:rPr>
              <w:t>{CPF}</w:t>
            </w:r>
          </w:p>
        </w:tc>
        <w:tc>
          <w:tcPr>
            <w:tcW w:w="2693" w:type="dxa"/>
          </w:tcPr>
          <w:p w14:paraId="77BCBAAB" w14:textId="77777777" w:rsidR="00FF0EAF" w:rsidRPr="00C83541" w:rsidRDefault="00FF0EAF" w:rsidP="00817EC4">
            <w:pPr>
              <w:spacing w:line="480" w:lineRule="auto"/>
              <w:ind w:right="-1"/>
              <w:jc w:val="both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F27056" w:rsidRPr="00C83541" w14:paraId="003A1E01" w14:textId="77777777" w:rsidTr="00C53391">
        <w:trPr>
          <w:cantSplit/>
          <w:trHeight w:hRule="exact" w:val="340"/>
        </w:trPr>
        <w:tc>
          <w:tcPr>
            <w:tcW w:w="11057" w:type="dxa"/>
            <w:gridSpan w:val="4"/>
          </w:tcPr>
          <w:p w14:paraId="5383BEC3" w14:textId="77777777" w:rsidR="00F27056" w:rsidRPr="00C83541" w:rsidRDefault="00765167" w:rsidP="009A49A5">
            <w:pPr>
              <w:spacing w:line="480" w:lineRule="auto"/>
              <w:ind w:right="-1"/>
              <w:jc w:val="both"/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C83541">
              <w:rPr>
                <w:rFonts w:ascii="Arial" w:eastAsia="Arial" w:hAnsi="Arial" w:cs="Arial"/>
                <w:b/>
                <w:sz w:val="28"/>
                <w:szCs w:val="28"/>
              </w:rPr>
              <w:t>O DECLARANTE INFORMA QUE RESIDE NA</w:t>
            </w:r>
          </w:p>
        </w:tc>
      </w:tr>
      <w:tr w:rsidR="00F27056" w:rsidRPr="00C83541" w14:paraId="4D03C1BB" w14:textId="77777777" w:rsidTr="00C53391">
        <w:trPr>
          <w:cantSplit/>
          <w:trHeight w:hRule="exact" w:val="340"/>
        </w:trPr>
        <w:tc>
          <w:tcPr>
            <w:tcW w:w="11057" w:type="dxa"/>
            <w:gridSpan w:val="4"/>
            <w:shd w:val="clear" w:color="auto" w:fill="D9D9D9" w:themeFill="background1" w:themeFillShade="D9"/>
          </w:tcPr>
          <w:p w14:paraId="509DB3B3" w14:textId="77777777" w:rsidR="00F27056" w:rsidRPr="00C83541" w:rsidRDefault="00F27056" w:rsidP="009A49A5">
            <w:pPr>
              <w:spacing w:line="480" w:lineRule="auto"/>
              <w:ind w:right="-1"/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 w:rsidRPr="00C83541">
              <w:rPr>
                <w:rFonts w:ascii="Arial" w:eastAsia="Arial" w:hAnsi="Arial" w:cs="Arial"/>
                <w:sz w:val="28"/>
                <w:szCs w:val="28"/>
              </w:rPr>
              <w:t>Avenida/Rua</w:t>
            </w:r>
            <w:r w:rsidR="00C61325" w:rsidRPr="00C83541">
              <w:rPr>
                <w:rFonts w:ascii="Arial" w:eastAsia="Arial" w:hAnsi="Arial" w:cs="Arial"/>
                <w:sz w:val="28"/>
                <w:szCs w:val="28"/>
              </w:rPr>
              <w:t>/Número</w:t>
            </w:r>
          </w:p>
        </w:tc>
      </w:tr>
      <w:tr w:rsidR="00F27056" w:rsidRPr="00C83541" w14:paraId="4534191F" w14:textId="77777777" w:rsidTr="00375D15">
        <w:trPr>
          <w:cantSplit/>
          <w:trHeight w:val="420"/>
        </w:trPr>
        <w:tc>
          <w:tcPr>
            <w:tcW w:w="11057" w:type="dxa"/>
            <w:gridSpan w:val="4"/>
            <w:vAlign w:val="center"/>
          </w:tcPr>
          <w:p w14:paraId="242BF3C9" w14:textId="0F53F01C" w:rsidR="00F27056" w:rsidRPr="00C83541" w:rsidRDefault="00DA1D6C" w:rsidP="009A49A5">
            <w:pPr>
              <w:spacing w:line="480" w:lineRule="auto"/>
              <w:ind w:right="-1"/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 w:rsidRPr="00C83541">
              <w:rPr>
                <w:rFonts w:ascii="Arial" w:eastAsia="Arial" w:hAnsi="Arial" w:cs="Arial"/>
                <w:sz w:val="28"/>
                <w:szCs w:val="28"/>
              </w:rPr>
              <w:t>{Logradouro}</w:t>
            </w:r>
            <w:r w:rsidR="00BC063F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</w:tc>
      </w:tr>
      <w:tr w:rsidR="00375D15" w:rsidRPr="00C83541" w14:paraId="2845C926" w14:textId="77777777" w:rsidTr="00884C57">
        <w:trPr>
          <w:cantSplit/>
          <w:trHeight w:hRule="exact" w:val="420"/>
        </w:trPr>
        <w:tc>
          <w:tcPr>
            <w:tcW w:w="11057" w:type="dxa"/>
            <w:gridSpan w:val="4"/>
            <w:vAlign w:val="center"/>
          </w:tcPr>
          <w:p w14:paraId="7661FD78" w14:textId="7235A6FB" w:rsidR="00375D15" w:rsidRPr="00C83541" w:rsidRDefault="00375D15" w:rsidP="009A49A5">
            <w:pPr>
              <w:spacing w:line="480" w:lineRule="auto"/>
              <w:ind w:right="-1"/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{Número}</w:t>
            </w:r>
          </w:p>
        </w:tc>
      </w:tr>
      <w:tr w:rsidR="00567ED3" w:rsidRPr="00C83541" w14:paraId="4B4C6211" w14:textId="77777777" w:rsidTr="00C53391">
        <w:trPr>
          <w:cantSplit/>
          <w:trHeight w:hRule="exact" w:val="340"/>
        </w:trPr>
        <w:tc>
          <w:tcPr>
            <w:tcW w:w="4962" w:type="dxa"/>
            <w:shd w:val="clear" w:color="auto" w:fill="D9D9D9" w:themeFill="background1" w:themeFillShade="D9"/>
          </w:tcPr>
          <w:p w14:paraId="7AB48F74" w14:textId="77777777" w:rsidR="00567ED3" w:rsidRPr="00C83541" w:rsidRDefault="00F27056" w:rsidP="009A49A5">
            <w:pPr>
              <w:spacing w:line="480" w:lineRule="auto"/>
              <w:ind w:right="-1"/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 w:rsidRPr="00C83541">
              <w:rPr>
                <w:rFonts w:ascii="Arial" w:eastAsia="Arial" w:hAnsi="Arial" w:cs="Arial"/>
                <w:sz w:val="28"/>
                <w:szCs w:val="28"/>
              </w:rPr>
              <w:t>Bairro</w:t>
            </w:r>
          </w:p>
        </w:tc>
        <w:tc>
          <w:tcPr>
            <w:tcW w:w="6095" w:type="dxa"/>
            <w:gridSpan w:val="3"/>
            <w:shd w:val="clear" w:color="auto" w:fill="D9D9D9" w:themeFill="background1" w:themeFillShade="D9"/>
          </w:tcPr>
          <w:p w14:paraId="7BF04322" w14:textId="77777777" w:rsidR="00567ED3" w:rsidRPr="00C83541" w:rsidRDefault="00567ED3" w:rsidP="00EB29B0">
            <w:pPr>
              <w:spacing w:line="480" w:lineRule="auto"/>
              <w:ind w:right="-1"/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 w:rsidRPr="00C83541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 w:rsidR="00EB29B0" w:rsidRPr="00C83541">
              <w:rPr>
                <w:rFonts w:ascii="Arial" w:eastAsia="Arial" w:hAnsi="Arial" w:cs="Arial"/>
                <w:sz w:val="28"/>
                <w:szCs w:val="28"/>
              </w:rPr>
              <w:t>Complemento</w:t>
            </w:r>
          </w:p>
        </w:tc>
      </w:tr>
      <w:tr w:rsidR="00F27056" w:rsidRPr="00C83541" w14:paraId="3C7A5EC4" w14:textId="77777777" w:rsidTr="00884C57">
        <w:trPr>
          <w:cantSplit/>
          <w:trHeight w:hRule="exact" w:val="851"/>
        </w:trPr>
        <w:tc>
          <w:tcPr>
            <w:tcW w:w="4962" w:type="dxa"/>
            <w:vAlign w:val="center"/>
          </w:tcPr>
          <w:p w14:paraId="4C5B039C" w14:textId="1737D7CF" w:rsidR="00F27056" w:rsidRPr="00C83541" w:rsidRDefault="00DA1D6C" w:rsidP="009A49A5">
            <w:pPr>
              <w:spacing w:line="480" w:lineRule="auto"/>
              <w:ind w:right="-1"/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 w:rsidRPr="00C83541">
              <w:rPr>
                <w:rFonts w:ascii="Arial" w:hAnsi="Arial" w:cs="Arial"/>
                <w:sz w:val="28"/>
                <w:szCs w:val="28"/>
              </w:rPr>
              <w:t>{Bairro}</w:t>
            </w:r>
          </w:p>
        </w:tc>
        <w:tc>
          <w:tcPr>
            <w:tcW w:w="6095" w:type="dxa"/>
            <w:gridSpan w:val="3"/>
          </w:tcPr>
          <w:p w14:paraId="5AA664EB" w14:textId="77777777" w:rsidR="00F27056" w:rsidRPr="00C83541" w:rsidRDefault="00F27056" w:rsidP="009A49A5">
            <w:pPr>
              <w:spacing w:line="480" w:lineRule="auto"/>
              <w:ind w:right="-1"/>
              <w:jc w:val="both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C3572D" w:rsidRPr="00C83541" w14:paraId="0D387758" w14:textId="77777777" w:rsidTr="00C53391">
        <w:trPr>
          <w:cantSplit/>
          <w:trHeight w:hRule="exact" w:val="1395"/>
        </w:trPr>
        <w:tc>
          <w:tcPr>
            <w:tcW w:w="11057" w:type="dxa"/>
            <w:gridSpan w:val="4"/>
            <w:shd w:val="clear" w:color="auto" w:fill="auto"/>
          </w:tcPr>
          <w:p w14:paraId="3D926569" w14:textId="77777777" w:rsidR="00C3572D" w:rsidRPr="00C83541" w:rsidRDefault="00C3572D" w:rsidP="00C3572D">
            <w:pPr>
              <w:ind w:right="-1"/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 w:rsidRPr="00C83541">
              <w:rPr>
                <w:rFonts w:ascii="Arial" w:eastAsia="Arial" w:hAnsi="Arial" w:cs="Arial"/>
                <w:sz w:val="28"/>
                <w:szCs w:val="28"/>
              </w:rPr>
              <w:t>Manaus,</w:t>
            </w:r>
          </w:p>
          <w:p w14:paraId="34494FAD" w14:textId="77777777" w:rsidR="00C3572D" w:rsidRPr="00C83541" w:rsidRDefault="00C3572D" w:rsidP="00C3572D">
            <w:pPr>
              <w:ind w:right="-1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  <w:p w14:paraId="7B827437" w14:textId="77777777" w:rsidR="00C3572D" w:rsidRPr="00C83541" w:rsidRDefault="00C3572D" w:rsidP="00C3572D">
            <w:pPr>
              <w:ind w:right="-1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C83541">
              <w:rPr>
                <w:rFonts w:ascii="Arial" w:eastAsia="Arial" w:hAnsi="Arial" w:cs="Arial"/>
                <w:sz w:val="28"/>
                <w:szCs w:val="28"/>
              </w:rPr>
              <w:t>___________________________</w:t>
            </w:r>
          </w:p>
          <w:p w14:paraId="56B1500D" w14:textId="77777777" w:rsidR="00C3572D" w:rsidRPr="00C83541" w:rsidRDefault="00C3572D" w:rsidP="00107677">
            <w:pPr>
              <w:spacing w:line="480" w:lineRule="auto"/>
              <w:ind w:right="-1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C83541">
              <w:rPr>
                <w:rFonts w:ascii="Arial" w:eastAsia="Arial" w:hAnsi="Arial" w:cs="Arial"/>
                <w:sz w:val="28"/>
                <w:szCs w:val="28"/>
              </w:rPr>
              <w:t>Assinatura do Declarante</w:t>
            </w:r>
          </w:p>
          <w:p w14:paraId="6B58D61E" w14:textId="77777777" w:rsidR="00C3572D" w:rsidRPr="00C83541" w:rsidRDefault="00C3572D" w:rsidP="00107677">
            <w:pPr>
              <w:spacing w:line="480" w:lineRule="auto"/>
              <w:ind w:right="-1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  <w:p w14:paraId="4A1B1D1B" w14:textId="77777777" w:rsidR="00C3572D" w:rsidRPr="00C83541" w:rsidRDefault="00C3572D" w:rsidP="00107677">
            <w:pPr>
              <w:spacing w:line="480" w:lineRule="auto"/>
              <w:ind w:right="-1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161EC9" w:rsidRPr="00C83541" w14:paraId="588D0506" w14:textId="77777777" w:rsidTr="00C53391">
        <w:trPr>
          <w:cantSplit/>
        </w:trPr>
        <w:tc>
          <w:tcPr>
            <w:tcW w:w="11057" w:type="dxa"/>
            <w:gridSpan w:val="4"/>
            <w:shd w:val="clear" w:color="auto" w:fill="auto"/>
            <w:vAlign w:val="center"/>
          </w:tcPr>
          <w:p w14:paraId="4A4718F9" w14:textId="77777777" w:rsidR="00B6494A" w:rsidRPr="00C83541" w:rsidRDefault="00B6494A" w:rsidP="00B6494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2495F687" w14:textId="77777777" w:rsidR="00161EC9" w:rsidRPr="00B47305" w:rsidRDefault="00161EC9" w:rsidP="00B4730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47305">
              <w:rPr>
                <w:rFonts w:ascii="Arial" w:hAnsi="Arial" w:cs="Arial"/>
                <w:b/>
                <w:sz w:val="24"/>
                <w:szCs w:val="24"/>
              </w:rPr>
              <w:t>EU DECLARO SOB AS PENAS DE LEI, QUE AS INFORMAÇÕES ACIMA PRESTADAS SÃO VERDADEIRAS</w:t>
            </w:r>
          </w:p>
          <w:p w14:paraId="281F6C5D" w14:textId="77777777" w:rsidR="00C71FCA" w:rsidRPr="00C83541" w:rsidRDefault="00C71FCA" w:rsidP="006F47AC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</w:tbl>
    <w:p w14:paraId="35069DD5" w14:textId="77777777" w:rsidR="009413B0" w:rsidRDefault="009413B0" w:rsidP="006F47AC">
      <w:pPr>
        <w:spacing w:after="0"/>
        <w:rPr>
          <w:rFonts w:ascii="Arial" w:eastAsia="Arial" w:hAnsi="Arial" w:cs="Arial"/>
          <w:sz w:val="24"/>
          <w:szCs w:val="24"/>
        </w:rPr>
      </w:pPr>
    </w:p>
    <w:sectPr w:rsidR="009413B0" w:rsidSect="00C53391">
      <w:headerReference w:type="default" r:id="rId7"/>
      <w:footerReference w:type="default" r:id="rId8"/>
      <w:pgSz w:w="11906" w:h="16838"/>
      <w:pgMar w:top="1985" w:right="1134" w:bottom="2835" w:left="1701" w:header="680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01D3DA" w14:textId="77777777" w:rsidR="00260252" w:rsidRDefault="00260252">
      <w:pPr>
        <w:spacing w:after="0" w:line="240" w:lineRule="auto"/>
      </w:pPr>
      <w:r>
        <w:separator/>
      </w:r>
    </w:p>
  </w:endnote>
  <w:endnote w:type="continuationSeparator" w:id="0">
    <w:p w14:paraId="0DFB6D69" w14:textId="77777777" w:rsidR="00260252" w:rsidRDefault="00260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1E25C" w14:textId="77777777" w:rsidR="000E2700" w:rsidRDefault="00A8198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Montserrat" w:eastAsia="Montserrat" w:hAnsi="Montserrat" w:cs="Montserrat"/>
        <w:color w:val="000000"/>
        <w:sz w:val="18"/>
        <w:szCs w:val="18"/>
      </w:rPr>
    </w:pPr>
    <w:r>
      <w:rPr>
        <w:rFonts w:ascii="Montserrat" w:eastAsia="Montserrat" w:hAnsi="Montserrat" w:cs="Montserrat"/>
        <w:smallCaps/>
        <w:color w:val="4F81BD"/>
        <w:sz w:val="18"/>
        <w:szCs w:val="18"/>
      </w:rPr>
      <w:t xml:space="preserve"> </w:t>
    </w:r>
    <w:r>
      <w:rPr>
        <w:noProof/>
      </w:rPr>
      <w:drawing>
        <wp:anchor distT="0" distB="0" distL="0" distR="0" simplePos="0" relativeHeight="251659264" behindDoc="1" locked="0" layoutInCell="1" hidden="0" allowOverlap="1" wp14:anchorId="480A0F0A" wp14:editId="44EFC774">
          <wp:simplePos x="0" y="0"/>
          <wp:positionH relativeFrom="column">
            <wp:posOffset>3688019</wp:posOffset>
          </wp:positionH>
          <wp:positionV relativeFrom="paragraph">
            <wp:posOffset>-672464</wp:posOffset>
          </wp:positionV>
          <wp:extent cx="201930" cy="257175"/>
          <wp:effectExtent l="0" t="0" r="0" b="0"/>
          <wp:wrapNone/>
          <wp:docPr id="2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930" cy="257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0288" behindDoc="1" locked="0" layoutInCell="1" hidden="0" allowOverlap="1" wp14:anchorId="3DC3784B" wp14:editId="0EEAB635">
          <wp:simplePos x="0" y="0"/>
          <wp:positionH relativeFrom="column">
            <wp:posOffset>3532398</wp:posOffset>
          </wp:positionH>
          <wp:positionV relativeFrom="paragraph">
            <wp:posOffset>-656218</wp:posOffset>
          </wp:positionV>
          <wp:extent cx="93345" cy="680720"/>
          <wp:effectExtent l="0" t="0" r="0" b="0"/>
          <wp:wrapNone/>
          <wp:docPr id="2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345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1" locked="0" layoutInCell="1" hidden="0" allowOverlap="1" wp14:anchorId="5D5CC460" wp14:editId="4AE68EC3">
          <wp:simplePos x="0" y="0"/>
          <wp:positionH relativeFrom="column">
            <wp:posOffset>1480701</wp:posOffset>
          </wp:positionH>
          <wp:positionV relativeFrom="paragraph">
            <wp:posOffset>-642475</wp:posOffset>
          </wp:positionV>
          <wp:extent cx="93345" cy="680720"/>
          <wp:effectExtent l="0" t="0" r="0" b="0"/>
          <wp:wrapNone/>
          <wp:docPr id="2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345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hidden="0" allowOverlap="1" wp14:anchorId="09FF9A4C" wp14:editId="2DCF05B7">
              <wp:simplePos x="0" y="0"/>
              <wp:positionH relativeFrom="column">
                <wp:posOffset>-527684</wp:posOffset>
              </wp:positionH>
              <wp:positionV relativeFrom="paragraph">
                <wp:posOffset>-720724</wp:posOffset>
              </wp:positionV>
              <wp:extent cx="2105025" cy="1404620"/>
              <wp:effectExtent l="0" t="0" r="0" b="0"/>
              <wp:wrapSquare wrapText="bothSides" distT="45720" distB="45720" distL="114300" distR="114300"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502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B0A387" w14:textId="77777777" w:rsidR="00051A11" w:rsidRDefault="00A8198D" w:rsidP="00FE5C5A">
                          <w:pPr>
                            <w:spacing w:after="0"/>
                            <w:rPr>
                              <w:rFonts w:ascii="Arial" w:hAnsi="Arial" w:cs="Arial"/>
                              <w:color w:val="1B335D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1B335D"/>
                              <w:sz w:val="18"/>
                              <w:szCs w:val="18"/>
                            </w:rPr>
                            <w:t>https://www.</w:t>
                          </w:r>
                          <w:r w:rsidR="00F0026B">
                            <w:rPr>
                              <w:rFonts w:ascii="Arial" w:hAnsi="Arial" w:cs="Arial"/>
                              <w:color w:val="1B335D"/>
                              <w:sz w:val="18"/>
                              <w:szCs w:val="18"/>
                            </w:rPr>
                            <w:t>policiacivil</w:t>
                          </w:r>
                          <w:r>
                            <w:rPr>
                              <w:rFonts w:ascii="Arial" w:hAnsi="Arial" w:cs="Arial"/>
                              <w:color w:val="1B335D"/>
                              <w:sz w:val="18"/>
                              <w:szCs w:val="18"/>
                            </w:rPr>
                            <w:t>.am.gov.br</w:t>
                          </w:r>
                        </w:p>
                        <w:p w14:paraId="687E4E34" w14:textId="77777777" w:rsidR="00051A11" w:rsidRPr="00FE11C2" w:rsidRDefault="00A8198D" w:rsidP="00FE5C5A">
                          <w:pPr>
                            <w:spacing w:after="0"/>
                            <w:rPr>
                              <w:rFonts w:ascii="Arial" w:hAnsi="Arial" w:cs="Arial"/>
                              <w:color w:val="1B335D"/>
                              <w:sz w:val="18"/>
                              <w:szCs w:val="18"/>
                            </w:rPr>
                          </w:pPr>
                          <w:hyperlink r:id="rId3" w:history="1">
                            <w:r w:rsidRPr="00FE11C2">
                              <w:rPr>
                                <w:rFonts w:ascii="Arial" w:hAnsi="Arial" w:cs="Arial"/>
                                <w:color w:val="1B335D"/>
                                <w:sz w:val="18"/>
                                <w:szCs w:val="18"/>
                              </w:rPr>
                              <w:t>https://www.ssp.am.gov.br/</w:t>
                            </w:r>
                          </w:hyperlink>
                        </w:p>
                        <w:p w14:paraId="508B0AC3" w14:textId="77777777" w:rsidR="00051A11" w:rsidRPr="00263732" w:rsidRDefault="00A8198D" w:rsidP="0085182D">
                          <w:pPr>
                            <w:spacing w:after="0"/>
                            <w:rPr>
                              <w:rFonts w:ascii="Arial" w:hAnsi="Arial" w:cs="Arial"/>
                              <w:color w:val="1B335D"/>
                              <w:sz w:val="18"/>
                              <w:szCs w:val="18"/>
                            </w:rPr>
                          </w:pPr>
                          <w:r w:rsidRPr="00263732">
                            <w:rPr>
                              <w:rFonts w:ascii="Arial" w:hAnsi="Arial" w:cs="Arial"/>
                              <w:color w:val="1B335D"/>
                              <w:sz w:val="18"/>
                              <w:szCs w:val="18"/>
                            </w:rPr>
                            <w:t>facebook.com/</w:t>
                          </w:r>
                          <w:r>
                            <w:rPr>
                              <w:rFonts w:ascii="Arial" w:hAnsi="Arial" w:cs="Arial"/>
                              <w:color w:val="1B335D"/>
                              <w:sz w:val="18"/>
                              <w:szCs w:val="18"/>
                            </w:rPr>
                            <w:t>segurancaAM</w:t>
                          </w:r>
                        </w:p>
                        <w:p w14:paraId="0128CDEF" w14:textId="77777777" w:rsidR="00051A11" w:rsidRDefault="00051A11" w:rsidP="00FE5C5A">
                          <w:pPr>
                            <w:spacing w:after="0"/>
                            <w:rPr>
                              <w:rFonts w:ascii="Arial" w:hAnsi="Arial" w:cs="Arial"/>
                              <w:color w:val="1B335D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FF9A4C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41.55pt;margin-top:-56.75pt;width:165.75pt;height:110.6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" filled="f" stroked="f">
              <v:textbox style="mso-fit-shape-to-text:t">
                <w:txbxContent>
                  <w:p w14:paraId="59B0A387" w14:textId="77777777" w:rsidR="00051A11" w:rsidRDefault="00A8198D" w:rsidP="00FE5C5A">
                    <w:pPr>
                      <w:spacing w:after="0"/>
                      <w:rPr>
                        <w:rFonts w:ascii="Arial" w:hAnsi="Arial" w:cs="Arial"/>
                        <w:color w:val="1B335D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color w:val="1B335D"/>
                        <w:sz w:val="18"/>
                        <w:szCs w:val="18"/>
                      </w:rPr>
                      <w:t>https://www.</w:t>
                    </w:r>
                    <w:r w:rsidR="00F0026B">
                      <w:rPr>
                        <w:rFonts w:ascii="Arial" w:hAnsi="Arial" w:cs="Arial"/>
                        <w:color w:val="1B335D"/>
                        <w:sz w:val="18"/>
                        <w:szCs w:val="18"/>
                      </w:rPr>
                      <w:t>policiacivil</w:t>
                    </w:r>
                    <w:r>
                      <w:rPr>
                        <w:rFonts w:ascii="Arial" w:hAnsi="Arial" w:cs="Arial"/>
                        <w:color w:val="1B335D"/>
                        <w:sz w:val="18"/>
                        <w:szCs w:val="18"/>
                      </w:rPr>
                      <w:t>.am.gov.br</w:t>
                    </w:r>
                  </w:p>
                  <w:p w14:paraId="687E4E34" w14:textId="77777777" w:rsidR="00051A11" w:rsidRPr="00FE11C2" w:rsidRDefault="00A8198D" w:rsidP="00FE5C5A">
                    <w:pPr>
                      <w:spacing w:after="0"/>
                      <w:rPr>
                        <w:rFonts w:ascii="Arial" w:hAnsi="Arial" w:cs="Arial"/>
                        <w:color w:val="1B335D"/>
                        <w:sz w:val="18"/>
                        <w:szCs w:val="18"/>
                      </w:rPr>
                    </w:pPr>
                    <w:hyperlink r:id="rId4" w:history="1">
                      <w:r w:rsidRPr="00FE11C2">
                        <w:rPr>
                          <w:rFonts w:ascii="Arial" w:hAnsi="Arial" w:cs="Arial"/>
                          <w:color w:val="1B335D"/>
                          <w:sz w:val="18"/>
                          <w:szCs w:val="18"/>
                        </w:rPr>
                        <w:t>https://www.ssp.am.gov.br/</w:t>
                      </w:r>
                    </w:hyperlink>
                  </w:p>
                  <w:p w14:paraId="508B0AC3" w14:textId="77777777" w:rsidR="00051A11" w:rsidRPr="00263732" w:rsidRDefault="00A8198D" w:rsidP="0085182D">
                    <w:pPr>
                      <w:spacing w:after="0"/>
                      <w:rPr>
                        <w:rFonts w:ascii="Arial" w:hAnsi="Arial" w:cs="Arial"/>
                        <w:color w:val="1B335D"/>
                        <w:sz w:val="18"/>
                        <w:szCs w:val="18"/>
                      </w:rPr>
                    </w:pPr>
                    <w:r w:rsidRPr="00263732">
                      <w:rPr>
                        <w:rFonts w:ascii="Arial" w:hAnsi="Arial" w:cs="Arial"/>
                        <w:color w:val="1B335D"/>
                        <w:sz w:val="18"/>
                        <w:szCs w:val="18"/>
                      </w:rPr>
                      <w:t>facebook.com/</w:t>
                    </w:r>
                    <w:proofErr w:type="spellStart"/>
                    <w:r>
                      <w:rPr>
                        <w:rFonts w:ascii="Arial" w:hAnsi="Arial" w:cs="Arial"/>
                        <w:color w:val="1B335D"/>
                        <w:sz w:val="18"/>
                        <w:szCs w:val="18"/>
                      </w:rPr>
                      <w:t>segurancaAM</w:t>
                    </w:r>
                    <w:proofErr w:type="spellEnd"/>
                  </w:p>
                  <w:p w14:paraId="0128CDEF" w14:textId="77777777" w:rsidR="00051A11" w:rsidRDefault="00051A11" w:rsidP="00FE5C5A">
                    <w:pPr>
                      <w:spacing w:after="0"/>
                      <w:rPr>
                        <w:rFonts w:ascii="Arial" w:hAnsi="Arial" w:cs="Arial"/>
                        <w:color w:val="1B335D"/>
                        <w:sz w:val="18"/>
                        <w:szCs w:val="18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hidden="0" allowOverlap="1" wp14:anchorId="7A1B087B" wp14:editId="7A215010">
              <wp:simplePos x="0" y="0"/>
              <wp:positionH relativeFrom="column">
                <wp:posOffset>1560195</wp:posOffset>
              </wp:positionH>
              <wp:positionV relativeFrom="paragraph">
                <wp:posOffset>-780338</wp:posOffset>
              </wp:positionV>
              <wp:extent cx="1990725" cy="899160"/>
              <wp:effectExtent l="0" t="0" r="0" b="0"/>
              <wp:wrapSquare wrapText="bothSides" distT="45720" distB="45720" distL="114300" distR="114300"/>
              <wp:docPr id="1" name="Caixa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90725" cy="8991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B244A6" w14:textId="77777777" w:rsidR="00051A11" w:rsidRPr="004F274A" w:rsidRDefault="00791075" w:rsidP="00FE5C5A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948A54" w:themeColor="background2" w:themeShade="80"/>
                              <w:sz w:val="18"/>
                              <w:szCs w:val="18"/>
                            </w:rPr>
                          </w:pPr>
                          <w:r w:rsidRPr="00791075">
                            <w:rPr>
                              <w:rFonts w:ascii="Arial" w:hAnsi="Arial" w:cs="Arial"/>
                              <w:color w:val="948A54" w:themeColor="background2" w:themeShade="80"/>
                              <w:sz w:val="18"/>
                              <w:szCs w:val="18"/>
                            </w:rPr>
                            <w:t>R. Mafra, 23 - Colônia Antônio Aleixo, Manaus - AM, 69008-252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A1B087B" id="Caixa de texto 1" o:spid="_x0000_s1027" type="#_x0000_t202" style="position:absolute;margin-left:122.85pt;margin-top:-61.45pt;width:156.75pt;height:70.8pt;z-index:2516633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" filled="f" stroked="f">
              <v:textbox>
                <w:txbxContent>
                  <w:p w14:paraId="2AB244A6" w14:textId="77777777" w:rsidR="00051A11" w:rsidRPr="004F274A" w:rsidRDefault="00791075" w:rsidP="00FE5C5A">
                    <w:pPr>
                      <w:spacing w:after="0" w:line="240" w:lineRule="auto"/>
                      <w:rPr>
                        <w:rFonts w:ascii="Arial" w:hAnsi="Arial" w:cs="Arial"/>
                        <w:color w:val="948A54" w:themeColor="background2" w:themeShade="80"/>
                        <w:sz w:val="18"/>
                        <w:szCs w:val="18"/>
                      </w:rPr>
                    </w:pPr>
                    <w:r w:rsidRPr="00791075">
                      <w:rPr>
                        <w:rFonts w:ascii="Arial" w:hAnsi="Arial" w:cs="Arial"/>
                        <w:color w:val="948A54" w:themeColor="background2" w:themeShade="80"/>
                        <w:sz w:val="18"/>
                        <w:szCs w:val="18"/>
                      </w:rPr>
                      <w:t>R. Mafra, 23 - Colônia Antônio Aleixo, Manaus - AM, 69008-252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hidden="0" allowOverlap="1" wp14:anchorId="6B097FE7" wp14:editId="667CB820">
              <wp:simplePos x="0" y="0"/>
              <wp:positionH relativeFrom="column">
                <wp:posOffset>3893820</wp:posOffset>
              </wp:positionH>
              <wp:positionV relativeFrom="paragraph">
                <wp:posOffset>-809624</wp:posOffset>
              </wp:positionV>
              <wp:extent cx="2245360" cy="987425"/>
              <wp:effectExtent l="0" t="0" r="0" b="3175"/>
              <wp:wrapSquare wrapText="bothSides" distT="45720" distB="45720" distL="114300" distR="114300"/>
              <wp:docPr id="3" name="Caixa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5360" cy="9874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769240" w14:textId="77777777" w:rsidR="00051A11" w:rsidRPr="00CB0041" w:rsidRDefault="00A8198D" w:rsidP="00CB0041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bCs/>
                              <w:color w:val="1B335D"/>
                              <w:sz w:val="24"/>
                              <w:szCs w:val="24"/>
                            </w:rPr>
                          </w:pPr>
                          <w:r w:rsidRPr="00CB0041">
                            <w:rPr>
                              <w:rFonts w:ascii="Arial" w:hAnsi="Arial" w:cs="Arial"/>
                              <w:b/>
                              <w:bCs/>
                              <w:color w:val="1B335D"/>
                              <w:sz w:val="24"/>
                              <w:szCs w:val="24"/>
                            </w:rPr>
                            <w:t xml:space="preserve">SECRETARIA DE </w:t>
                          </w:r>
                        </w:p>
                        <w:p w14:paraId="3ED593C7" w14:textId="77777777" w:rsidR="00051A11" w:rsidRPr="00CB0041" w:rsidRDefault="00A8198D" w:rsidP="00CB0041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bCs/>
                              <w:color w:val="1B335D"/>
                              <w:sz w:val="24"/>
                              <w:szCs w:val="24"/>
                            </w:rPr>
                          </w:pPr>
                          <w:r w:rsidRPr="00CB0041">
                            <w:rPr>
                              <w:rFonts w:ascii="Arial" w:hAnsi="Arial" w:cs="Arial"/>
                              <w:b/>
                              <w:bCs/>
                              <w:color w:val="1B335D"/>
                              <w:sz w:val="24"/>
                              <w:szCs w:val="24"/>
                            </w:rPr>
                            <w:t>SEGURANÇA PÚBLICA</w:t>
                          </w:r>
                        </w:p>
                        <w:p w14:paraId="22931887" w14:textId="77777777" w:rsidR="00051A11" w:rsidRDefault="00051A11" w:rsidP="00CB0041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1B335D"/>
                              <w:sz w:val="18"/>
                              <w:szCs w:val="18"/>
                            </w:rPr>
                          </w:pPr>
                        </w:p>
                        <w:p w14:paraId="0020C7B7" w14:textId="77777777" w:rsidR="00051A11" w:rsidRPr="00CB0041" w:rsidRDefault="00370439" w:rsidP="00370439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b/>
                              <w:bCs/>
                              <w:color w:val="1B335D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1B335D"/>
                              <w:sz w:val="18"/>
                              <w:szCs w:val="18"/>
                            </w:rPr>
                            <w:t>28 DISTRITO INTEGRADO DE POLÍCIA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6B097FE7" id="Caixa de texto 3" o:spid="_x0000_s1028" type="#_x0000_t202" style="position:absolute;margin-left:306.6pt;margin-top:-63.75pt;width:176.8pt;height:77.75pt;z-index:251664384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" filled="f" stroked="f">
              <v:textbox>
                <w:txbxContent>
                  <w:p w14:paraId="6B769240" w14:textId="77777777" w:rsidR="00051A11" w:rsidRPr="00CB0041" w:rsidRDefault="00A8198D" w:rsidP="00CB0041">
                    <w:pPr>
                      <w:spacing w:after="0" w:line="240" w:lineRule="auto"/>
                      <w:rPr>
                        <w:rFonts w:ascii="Arial" w:hAnsi="Arial" w:cs="Arial"/>
                        <w:b/>
                        <w:bCs/>
                        <w:color w:val="1B335D"/>
                        <w:sz w:val="24"/>
                        <w:szCs w:val="24"/>
                      </w:rPr>
                    </w:pPr>
                    <w:r w:rsidRPr="00CB0041">
                      <w:rPr>
                        <w:rFonts w:ascii="Arial" w:hAnsi="Arial" w:cs="Arial"/>
                        <w:b/>
                        <w:bCs/>
                        <w:color w:val="1B335D"/>
                        <w:sz w:val="24"/>
                        <w:szCs w:val="24"/>
                      </w:rPr>
                      <w:t xml:space="preserve">SECRETARIA DE </w:t>
                    </w:r>
                  </w:p>
                  <w:p w14:paraId="3ED593C7" w14:textId="77777777" w:rsidR="00051A11" w:rsidRPr="00CB0041" w:rsidRDefault="00A8198D" w:rsidP="00CB0041">
                    <w:pPr>
                      <w:spacing w:after="0" w:line="240" w:lineRule="auto"/>
                      <w:rPr>
                        <w:rFonts w:ascii="Arial" w:hAnsi="Arial" w:cs="Arial"/>
                        <w:b/>
                        <w:bCs/>
                        <w:color w:val="1B335D"/>
                        <w:sz w:val="24"/>
                        <w:szCs w:val="24"/>
                      </w:rPr>
                    </w:pPr>
                    <w:r w:rsidRPr="00CB0041">
                      <w:rPr>
                        <w:rFonts w:ascii="Arial" w:hAnsi="Arial" w:cs="Arial"/>
                        <w:b/>
                        <w:bCs/>
                        <w:color w:val="1B335D"/>
                        <w:sz w:val="24"/>
                        <w:szCs w:val="24"/>
                      </w:rPr>
                      <w:t>SEGURANÇA PÚBLICA</w:t>
                    </w:r>
                  </w:p>
                  <w:p w14:paraId="22931887" w14:textId="77777777" w:rsidR="00051A11" w:rsidRDefault="00051A11" w:rsidP="00CB0041">
                    <w:pPr>
                      <w:spacing w:after="0" w:line="240" w:lineRule="auto"/>
                      <w:rPr>
                        <w:rFonts w:ascii="Arial" w:hAnsi="Arial" w:cs="Arial"/>
                        <w:color w:val="1B335D"/>
                        <w:sz w:val="18"/>
                        <w:szCs w:val="18"/>
                      </w:rPr>
                    </w:pPr>
                  </w:p>
                  <w:p w14:paraId="0020C7B7" w14:textId="77777777" w:rsidR="00051A11" w:rsidRPr="00CB0041" w:rsidRDefault="00370439" w:rsidP="00370439">
                    <w:pPr>
                      <w:spacing w:after="0" w:line="240" w:lineRule="auto"/>
                      <w:jc w:val="both"/>
                      <w:rPr>
                        <w:rFonts w:ascii="Arial" w:hAnsi="Arial" w:cs="Arial"/>
                        <w:b/>
                        <w:bCs/>
                        <w:color w:val="1B335D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1B335D"/>
                        <w:sz w:val="18"/>
                        <w:szCs w:val="18"/>
                      </w:rPr>
                      <w:t>28 DISTRITO INTEGRADO DE POLÍCIA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4544C9" w14:textId="77777777" w:rsidR="00260252" w:rsidRDefault="00260252">
      <w:pPr>
        <w:spacing w:after="0" w:line="240" w:lineRule="auto"/>
      </w:pPr>
      <w:r>
        <w:separator/>
      </w:r>
    </w:p>
  </w:footnote>
  <w:footnote w:type="continuationSeparator" w:id="0">
    <w:p w14:paraId="540E09A8" w14:textId="77777777" w:rsidR="00260252" w:rsidRDefault="00260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A61F28" w14:textId="77777777" w:rsidR="000E2700" w:rsidRDefault="00A96B5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372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5408" behindDoc="0" locked="0" layoutInCell="1" allowOverlap="1" wp14:anchorId="7092397E" wp14:editId="34B49BB2">
          <wp:simplePos x="0" y="0"/>
          <wp:positionH relativeFrom="column">
            <wp:posOffset>5339715</wp:posOffset>
          </wp:positionH>
          <wp:positionV relativeFrom="paragraph">
            <wp:posOffset>-298450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28_DISTRITO_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971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198D">
      <w:rPr>
        <w:color w:val="000000"/>
      </w:rPr>
      <w:tab/>
    </w:r>
    <w:r w:rsidR="00A8198D">
      <w:rPr>
        <w:noProof/>
      </w:rPr>
      <w:drawing>
        <wp:anchor distT="0" distB="0" distL="0" distR="0" simplePos="0" relativeHeight="251658240" behindDoc="1" locked="0" layoutInCell="1" hidden="0" allowOverlap="1" wp14:anchorId="0FC5DE7F" wp14:editId="34F57804">
          <wp:simplePos x="0" y="0"/>
          <wp:positionH relativeFrom="column">
            <wp:posOffset>-1080134</wp:posOffset>
          </wp:positionH>
          <wp:positionV relativeFrom="paragraph">
            <wp:posOffset>-448943</wp:posOffset>
          </wp:positionV>
          <wp:extent cx="7549351" cy="10675088"/>
          <wp:effectExtent l="0" t="0" r="0" b="0"/>
          <wp:wrapNone/>
          <wp:docPr id="2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9351" cy="10675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8B1A7F"/>
    <w:multiLevelType w:val="multilevel"/>
    <w:tmpl w:val="6B7A8F6C"/>
    <w:lvl w:ilvl="0">
      <w:start w:val="1"/>
      <w:numFmt w:val="bullet"/>
      <w:lvlText w:val="•"/>
      <w:lvlJc w:val="left"/>
      <w:pPr>
        <w:ind w:left="674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746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818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890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962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1034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1106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1178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12500" w:hanging="360"/>
      </w:pPr>
      <w:rPr>
        <w:rFonts w:ascii="Arial" w:eastAsia="Arial" w:hAnsi="Arial" w:cs="Arial"/>
      </w:rPr>
    </w:lvl>
  </w:abstractNum>
  <w:abstractNum w:abstractNumId="1" w15:restartNumberingAfterBreak="0">
    <w:nsid w:val="61A30225"/>
    <w:multiLevelType w:val="multilevel"/>
    <w:tmpl w:val="0046B786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num w:numId="1" w16cid:durableId="568925842">
    <w:abstractNumId w:val="0"/>
  </w:num>
  <w:num w:numId="2" w16cid:durableId="1075512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C09"/>
    <w:rsid w:val="00000E65"/>
    <w:rsid w:val="00017AE5"/>
    <w:rsid w:val="00025BDD"/>
    <w:rsid w:val="0004527A"/>
    <w:rsid w:val="00047A3B"/>
    <w:rsid w:val="00051A11"/>
    <w:rsid w:val="00056541"/>
    <w:rsid w:val="00077F73"/>
    <w:rsid w:val="0008439F"/>
    <w:rsid w:val="000875AE"/>
    <w:rsid w:val="000A3301"/>
    <w:rsid w:val="000A34AE"/>
    <w:rsid w:val="000A4A35"/>
    <w:rsid w:val="000B00BC"/>
    <w:rsid w:val="000B719D"/>
    <w:rsid w:val="000C3D75"/>
    <w:rsid w:val="000E140C"/>
    <w:rsid w:val="000E2700"/>
    <w:rsid w:val="000E43F9"/>
    <w:rsid w:val="00100F28"/>
    <w:rsid w:val="00103DD8"/>
    <w:rsid w:val="00104526"/>
    <w:rsid w:val="0010605D"/>
    <w:rsid w:val="00107677"/>
    <w:rsid w:val="0012490A"/>
    <w:rsid w:val="0013471A"/>
    <w:rsid w:val="00146440"/>
    <w:rsid w:val="00161EC9"/>
    <w:rsid w:val="00177504"/>
    <w:rsid w:val="001859E1"/>
    <w:rsid w:val="00191380"/>
    <w:rsid w:val="001C5432"/>
    <w:rsid w:val="001C795B"/>
    <w:rsid w:val="001D107F"/>
    <w:rsid w:val="001D3049"/>
    <w:rsid w:val="001E1DE5"/>
    <w:rsid w:val="001E57A1"/>
    <w:rsid w:val="001F5577"/>
    <w:rsid w:val="002014F1"/>
    <w:rsid w:val="00240E1D"/>
    <w:rsid w:val="00260252"/>
    <w:rsid w:val="0026365A"/>
    <w:rsid w:val="00265D3D"/>
    <w:rsid w:val="00273DF5"/>
    <w:rsid w:val="00294A68"/>
    <w:rsid w:val="002B1408"/>
    <w:rsid w:val="002B5DA3"/>
    <w:rsid w:val="002E3710"/>
    <w:rsid w:val="003045DF"/>
    <w:rsid w:val="0032065C"/>
    <w:rsid w:val="003212FC"/>
    <w:rsid w:val="003406DA"/>
    <w:rsid w:val="0034206E"/>
    <w:rsid w:val="00370439"/>
    <w:rsid w:val="00375D15"/>
    <w:rsid w:val="00377AED"/>
    <w:rsid w:val="0038393D"/>
    <w:rsid w:val="00385195"/>
    <w:rsid w:val="003A6282"/>
    <w:rsid w:val="003A73B2"/>
    <w:rsid w:val="003D4BB9"/>
    <w:rsid w:val="003D6129"/>
    <w:rsid w:val="003F668C"/>
    <w:rsid w:val="00411B69"/>
    <w:rsid w:val="004352D1"/>
    <w:rsid w:val="00435A90"/>
    <w:rsid w:val="00446636"/>
    <w:rsid w:val="00456C46"/>
    <w:rsid w:val="00461AF8"/>
    <w:rsid w:val="004630B4"/>
    <w:rsid w:val="0046775C"/>
    <w:rsid w:val="00473A7D"/>
    <w:rsid w:val="00474CE0"/>
    <w:rsid w:val="00475057"/>
    <w:rsid w:val="00485145"/>
    <w:rsid w:val="00487DA8"/>
    <w:rsid w:val="00496EB8"/>
    <w:rsid w:val="004A08A8"/>
    <w:rsid w:val="004D3855"/>
    <w:rsid w:val="004F50E8"/>
    <w:rsid w:val="004F6C09"/>
    <w:rsid w:val="00505BB5"/>
    <w:rsid w:val="00512186"/>
    <w:rsid w:val="005407FE"/>
    <w:rsid w:val="0054274F"/>
    <w:rsid w:val="00546E98"/>
    <w:rsid w:val="005505AE"/>
    <w:rsid w:val="0055220B"/>
    <w:rsid w:val="00552C65"/>
    <w:rsid w:val="00563030"/>
    <w:rsid w:val="00563773"/>
    <w:rsid w:val="0056765E"/>
    <w:rsid w:val="00567ED3"/>
    <w:rsid w:val="005B4974"/>
    <w:rsid w:val="00601EB5"/>
    <w:rsid w:val="00604F76"/>
    <w:rsid w:val="006340A9"/>
    <w:rsid w:val="00635B51"/>
    <w:rsid w:val="006406F0"/>
    <w:rsid w:val="006820A6"/>
    <w:rsid w:val="006874B6"/>
    <w:rsid w:val="006B1D17"/>
    <w:rsid w:val="006C349E"/>
    <w:rsid w:val="006C4FE8"/>
    <w:rsid w:val="006D5227"/>
    <w:rsid w:val="006E3AF2"/>
    <w:rsid w:val="006F173C"/>
    <w:rsid w:val="006F2C6D"/>
    <w:rsid w:val="006F46CF"/>
    <w:rsid w:val="006F47AC"/>
    <w:rsid w:val="0070586A"/>
    <w:rsid w:val="007076E6"/>
    <w:rsid w:val="00714532"/>
    <w:rsid w:val="00720257"/>
    <w:rsid w:val="00725E2F"/>
    <w:rsid w:val="00734413"/>
    <w:rsid w:val="00752643"/>
    <w:rsid w:val="00756736"/>
    <w:rsid w:val="0076368C"/>
    <w:rsid w:val="007641C2"/>
    <w:rsid w:val="00765167"/>
    <w:rsid w:val="00791075"/>
    <w:rsid w:val="00793329"/>
    <w:rsid w:val="00794A43"/>
    <w:rsid w:val="00795607"/>
    <w:rsid w:val="00796AF3"/>
    <w:rsid w:val="007C178E"/>
    <w:rsid w:val="007D1DCE"/>
    <w:rsid w:val="007D2B20"/>
    <w:rsid w:val="007E0371"/>
    <w:rsid w:val="007E26CB"/>
    <w:rsid w:val="00817EC4"/>
    <w:rsid w:val="00831715"/>
    <w:rsid w:val="0084228D"/>
    <w:rsid w:val="00851523"/>
    <w:rsid w:val="0086258D"/>
    <w:rsid w:val="0087136C"/>
    <w:rsid w:val="00884C57"/>
    <w:rsid w:val="00896958"/>
    <w:rsid w:val="008A043D"/>
    <w:rsid w:val="008A3F03"/>
    <w:rsid w:val="008C2023"/>
    <w:rsid w:val="008D34E8"/>
    <w:rsid w:val="008D666E"/>
    <w:rsid w:val="008E0334"/>
    <w:rsid w:val="008F19C0"/>
    <w:rsid w:val="00904E53"/>
    <w:rsid w:val="009145D2"/>
    <w:rsid w:val="00925942"/>
    <w:rsid w:val="009339C4"/>
    <w:rsid w:val="009413B0"/>
    <w:rsid w:val="00955141"/>
    <w:rsid w:val="009618B9"/>
    <w:rsid w:val="00966E05"/>
    <w:rsid w:val="009671E5"/>
    <w:rsid w:val="00977D6A"/>
    <w:rsid w:val="0098163D"/>
    <w:rsid w:val="0099079E"/>
    <w:rsid w:val="00996A66"/>
    <w:rsid w:val="009A49A5"/>
    <w:rsid w:val="009A629B"/>
    <w:rsid w:val="009B045E"/>
    <w:rsid w:val="009C2694"/>
    <w:rsid w:val="009C493C"/>
    <w:rsid w:val="00A1261A"/>
    <w:rsid w:val="00A360C0"/>
    <w:rsid w:val="00A36D9F"/>
    <w:rsid w:val="00A41587"/>
    <w:rsid w:val="00A50462"/>
    <w:rsid w:val="00A65FFF"/>
    <w:rsid w:val="00A8198D"/>
    <w:rsid w:val="00A8586E"/>
    <w:rsid w:val="00A943FA"/>
    <w:rsid w:val="00A96B52"/>
    <w:rsid w:val="00AB0661"/>
    <w:rsid w:val="00AB4682"/>
    <w:rsid w:val="00AD68FD"/>
    <w:rsid w:val="00AE4497"/>
    <w:rsid w:val="00B17343"/>
    <w:rsid w:val="00B371DE"/>
    <w:rsid w:val="00B47305"/>
    <w:rsid w:val="00B600DF"/>
    <w:rsid w:val="00B6494A"/>
    <w:rsid w:val="00B72AEF"/>
    <w:rsid w:val="00B732B5"/>
    <w:rsid w:val="00B835C7"/>
    <w:rsid w:val="00B9055C"/>
    <w:rsid w:val="00B977E1"/>
    <w:rsid w:val="00BA4925"/>
    <w:rsid w:val="00BA5467"/>
    <w:rsid w:val="00BA61F5"/>
    <w:rsid w:val="00BB16F1"/>
    <w:rsid w:val="00BC063F"/>
    <w:rsid w:val="00BD0EDD"/>
    <w:rsid w:val="00BD3999"/>
    <w:rsid w:val="00BD500B"/>
    <w:rsid w:val="00BF3376"/>
    <w:rsid w:val="00BF3FC7"/>
    <w:rsid w:val="00C16F95"/>
    <w:rsid w:val="00C227C5"/>
    <w:rsid w:val="00C34E73"/>
    <w:rsid w:val="00C3572D"/>
    <w:rsid w:val="00C53391"/>
    <w:rsid w:val="00C61325"/>
    <w:rsid w:val="00C634E7"/>
    <w:rsid w:val="00C643C9"/>
    <w:rsid w:val="00C71FCA"/>
    <w:rsid w:val="00C7451C"/>
    <w:rsid w:val="00C766CA"/>
    <w:rsid w:val="00C83541"/>
    <w:rsid w:val="00C93C54"/>
    <w:rsid w:val="00CA232D"/>
    <w:rsid w:val="00CB0A9A"/>
    <w:rsid w:val="00CB0CA1"/>
    <w:rsid w:val="00CB6C56"/>
    <w:rsid w:val="00CB7EFF"/>
    <w:rsid w:val="00CC475D"/>
    <w:rsid w:val="00CE47C3"/>
    <w:rsid w:val="00CE50E3"/>
    <w:rsid w:val="00CE532B"/>
    <w:rsid w:val="00D011D2"/>
    <w:rsid w:val="00D47BBB"/>
    <w:rsid w:val="00D53E67"/>
    <w:rsid w:val="00D53FFD"/>
    <w:rsid w:val="00D62CB3"/>
    <w:rsid w:val="00D76784"/>
    <w:rsid w:val="00D808FE"/>
    <w:rsid w:val="00DA1D6C"/>
    <w:rsid w:val="00DA564E"/>
    <w:rsid w:val="00DB1287"/>
    <w:rsid w:val="00DB1635"/>
    <w:rsid w:val="00DB6BFA"/>
    <w:rsid w:val="00DD3D1C"/>
    <w:rsid w:val="00DD76DC"/>
    <w:rsid w:val="00DF1CC4"/>
    <w:rsid w:val="00E11874"/>
    <w:rsid w:val="00E21B63"/>
    <w:rsid w:val="00E25F8E"/>
    <w:rsid w:val="00E34289"/>
    <w:rsid w:val="00E463E0"/>
    <w:rsid w:val="00E5214E"/>
    <w:rsid w:val="00E60660"/>
    <w:rsid w:val="00E60929"/>
    <w:rsid w:val="00E6413B"/>
    <w:rsid w:val="00E76D57"/>
    <w:rsid w:val="00E83342"/>
    <w:rsid w:val="00E90019"/>
    <w:rsid w:val="00EA5385"/>
    <w:rsid w:val="00EB0AF1"/>
    <w:rsid w:val="00EB29B0"/>
    <w:rsid w:val="00EB5114"/>
    <w:rsid w:val="00ED7F2F"/>
    <w:rsid w:val="00F0026B"/>
    <w:rsid w:val="00F23017"/>
    <w:rsid w:val="00F235F6"/>
    <w:rsid w:val="00F27056"/>
    <w:rsid w:val="00F336E8"/>
    <w:rsid w:val="00F503E0"/>
    <w:rsid w:val="00F95F31"/>
    <w:rsid w:val="00FC5496"/>
    <w:rsid w:val="00FD3291"/>
    <w:rsid w:val="00FF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97D1EF"/>
  <w15:docId w15:val="{A3092D2F-1777-4C78-AB24-35B97E99D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 w:line="276" w:lineRule="auto"/>
      <w:outlineLvl w:val="0"/>
    </w:pPr>
    <w:rPr>
      <w:b/>
      <w:color w:val="2F5496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D3D1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3704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0439"/>
  </w:style>
  <w:style w:type="paragraph" w:styleId="Rodap">
    <w:name w:val="footer"/>
    <w:basedOn w:val="Normal"/>
    <w:link w:val="RodapChar"/>
    <w:uiPriority w:val="99"/>
    <w:unhideWhenUsed/>
    <w:rsid w:val="003704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0439"/>
  </w:style>
  <w:style w:type="character" w:styleId="RefernciaIntensa">
    <w:name w:val="Intense Reference"/>
    <w:basedOn w:val="Fontepargpadro"/>
    <w:uiPriority w:val="32"/>
    <w:qFormat/>
    <w:rsid w:val="002B5DA3"/>
    <w:rPr>
      <w:b/>
      <w:bCs/>
      <w:smallCaps/>
      <w:color w:val="4F81BD" w:themeColor="accent1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2B5DA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B5DA3"/>
    <w:rPr>
      <w:i/>
      <w:iCs/>
      <w:color w:val="404040" w:themeColor="text1" w:themeTint="BF"/>
    </w:rPr>
  </w:style>
  <w:style w:type="paragraph" w:customStyle="1" w:styleId="Estilo1">
    <w:name w:val="Estilo1"/>
    <w:basedOn w:val="Normal"/>
    <w:next w:val="Normal"/>
    <w:link w:val="Estilo1Char"/>
    <w:qFormat/>
    <w:rsid w:val="002B5DA3"/>
    <w:pPr>
      <w:spacing w:after="0"/>
      <w:jc w:val="center"/>
    </w:pPr>
    <w:rPr>
      <w:rFonts w:ascii="Arial" w:eastAsia="Arial" w:hAnsi="Arial" w:cs="Arial"/>
      <w:b/>
      <w:color w:val="FF0000"/>
      <w:sz w:val="24"/>
      <w:szCs w:val="24"/>
    </w:rPr>
  </w:style>
  <w:style w:type="character" w:customStyle="1" w:styleId="Estilo1Char">
    <w:name w:val="Estilo1 Char"/>
    <w:basedOn w:val="Fontepargpadro"/>
    <w:link w:val="Estilo1"/>
    <w:rsid w:val="002B5DA3"/>
    <w:rPr>
      <w:rFonts w:ascii="Arial" w:eastAsia="Arial" w:hAnsi="Arial" w:cs="Arial"/>
      <w:b/>
      <w:color w:val="FF0000"/>
      <w:sz w:val="24"/>
      <w:szCs w:val="24"/>
    </w:rPr>
  </w:style>
  <w:style w:type="paragraph" w:styleId="SemEspaamento">
    <w:name w:val="No Spacing"/>
    <w:uiPriority w:val="1"/>
    <w:qFormat/>
    <w:rsid w:val="00B72AEF"/>
    <w:pPr>
      <w:spacing w:after="0" w:line="240" w:lineRule="auto"/>
    </w:pPr>
  </w:style>
  <w:style w:type="character" w:customStyle="1" w:styleId="Ttulo7Char">
    <w:name w:val="Título 7 Char"/>
    <w:basedOn w:val="Fontepargpadro"/>
    <w:link w:val="Ttulo7"/>
    <w:uiPriority w:val="9"/>
    <w:rsid w:val="00DD3D1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nfaseSutil">
    <w:name w:val="Subtle Emphasis"/>
    <w:basedOn w:val="Fontepargpadro"/>
    <w:uiPriority w:val="19"/>
    <w:qFormat/>
    <w:rsid w:val="007D2B20"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7D2B20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D2B2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D2B20"/>
    <w:rPr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7D2B20"/>
    <w:rPr>
      <w:smallCaps/>
      <w:color w:val="5A5A5A" w:themeColor="text1" w:themeTint="A5"/>
    </w:rPr>
  </w:style>
  <w:style w:type="character" w:styleId="Forte">
    <w:name w:val="Strong"/>
    <w:basedOn w:val="Fontepargpadro"/>
    <w:uiPriority w:val="22"/>
    <w:qFormat/>
    <w:rsid w:val="007D2B20"/>
    <w:rPr>
      <w:b/>
      <w:bCs/>
    </w:rPr>
  </w:style>
  <w:style w:type="paragraph" w:customStyle="1" w:styleId="Estilo2">
    <w:name w:val="Estilo2"/>
    <w:link w:val="Estilo2Char"/>
    <w:autoRedefine/>
    <w:qFormat/>
    <w:rsid w:val="003406DA"/>
    <w:rPr>
      <w:rFonts w:ascii="Arial" w:hAnsi="Arial"/>
      <w:b/>
      <w:i/>
      <w:iCs/>
      <w:color w:val="404040" w:themeColor="text1" w:themeTint="BF"/>
      <w:sz w:val="18"/>
    </w:rPr>
  </w:style>
  <w:style w:type="character" w:customStyle="1" w:styleId="Estilo2Char">
    <w:name w:val="Estilo2 Char"/>
    <w:basedOn w:val="Fontepargpadro"/>
    <w:link w:val="Estilo2"/>
    <w:rsid w:val="003406DA"/>
    <w:rPr>
      <w:rFonts w:ascii="Arial" w:hAnsi="Arial"/>
      <w:b/>
      <w:i/>
      <w:iCs/>
      <w:color w:val="404040" w:themeColor="text1" w:themeTint="BF"/>
      <w:sz w:val="18"/>
    </w:rPr>
  </w:style>
  <w:style w:type="character" w:styleId="TtulodoLivro">
    <w:name w:val="Book Title"/>
    <w:basedOn w:val="Fontepargpadro"/>
    <w:uiPriority w:val="33"/>
    <w:qFormat/>
    <w:rsid w:val="008E0334"/>
    <w:rPr>
      <w:b/>
      <w:bCs/>
      <w:i/>
      <w:iCs/>
      <w:spacing w:val="5"/>
    </w:rPr>
  </w:style>
  <w:style w:type="character" w:customStyle="1" w:styleId="Estilo3">
    <w:name w:val="Estilo3"/>
    <w:basedOn w:val="Fontepargpadro"/>
    <w:uiPriority w:val="1"/>
    <w:qFormat/>
    <w:rsid w:val="008E0334"/>
    <w:rPr>
      <w:rFonts w:ascii="Arial" w:hAnsi="Arial"/>
      <w:b/>
      <w:color w:val="FF0000"/>
      <w:sz w:val="18"/>
    </w:rPr>
  </w:style>
  <w:style w:type="table" w:styleId="Tabelacomgrade">
    <w:name w:val="Table Grid"/>
    <w:basedOn w:val="Tabelanormal"/>
    <w:uiPriority w:val="39"/>
    <w:rsid w:val="00567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630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30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ssp.am.gov.br/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hyperlink" Target="https://www.ssp.am.gov.br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od\OneDrive\Documentos\Modelos%20Personalizados%20do%20Office\model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modelo.dotx</Template>
  <TotalTime>17</TotalTime>
  <Pages>1</Pages>
  <Words>81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debod</dc:creator>
  <cp:lastModifiedBy>Adriano Lima</cp:lastModifiedBy>
  <cp:revision>36</cp:revision>
  <cp:lastPrinted>2024-04-18T11:40:00Z</cp:lastPrinted>
  <dcterms:created xsi:type="dcterms:W3CDTF">2025-01-18T15:09:00Z</dcterms:created>
  <dcterms:modified xsi:type="dcterms:W3CDTF">2025-03-13T22:39:00Z</dcterms:modified>
</cp:coreProperties>
</file>